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76B" w:rsidRDefault="00F14842" w:rsidP="00F14842">
      <w:pPr>
        <w:pStyle w:val="Title"/>
      </w:pPr>
      <w:r>
        <w:t xml:space="preserve">Experiment Report </w:t>
      </w:r>
      <w:r w:rsidR="00B012F6">
        <w:t>–</w:t>
      </w:r>
      <w:r>
        <w:t xml:space="preserve"> </w:t>
      </w:r>
      <w:r w:rsidR="00B012F6">
        <w:t>&lt;name of experiment&gt;</w:t>
      </w:r>
    </w:p>
    <w:p w:rsidR="00B012F6" w:rsidRDefault="00B012F6" w:rsidP="00B012F6"/>
    <w:p w:rsidR="00B012F6" w:rsidRDefault="00B012F6" w:rsidP="00B012F6">
      <w:pPr>
        <w:pStyle w:val="Heading4"/>
      </w:pPr>
      <w:r>
        <w:t xml:space="preserve">Experiment Owner: </w:t>
      </w:r>
    </w:p>
    <w:p w:rsidR="00B012F6" w:rsidRDefault="00B012F6" w:rsidP="00B012F6">
      <w:pPr>
        <w:pStyle w:val="Heading4"/>
      </w:pPr>
      <w:r>
        <w:t xml:space="preserve">Team: </w:t>
      </w:r>
    </w:p>
    <w:p w:rsidR="00B012F6" w:rsidRPr="00B012F6" w:rsidRDefault="00B012F6" w:rsidP="00B012F6">
      <w:pPr>
        <w:pStyle w:val="Heading4"/>
      </w:pPr>
      <w:r>
        <w:t xml:space="preserve">Date: </w:t>
      </w:r>
    </w:p>
    <w:p w:rsidR="00B012F6" w:rsidRPr="00B012F6" w:rsidRDefault="00B012F6" w:rsidP="00B012F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460638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307C" w:rsidRDefault="00F5307C">
          <w:pPr>
            <w:pStyle w:val="TOCHeading"/>
          </w:pPr>
          <w:r>
            <w:t>Table of Contents</w:t>
          </w:r>
        </w:p>
        <w:p w:rsidR="00B71D5F" w:rsidRDefault="00F5307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081933" w:history="1">
            <w:r w:rsidR="00B71D5F" w:rsidRPr="00647283">
              <w:rPr>
                <w:rStyle w:val="Hyperlink"/>
                <w:noProof/>
              </w:rPr>
              <w:t>Problem Description</w:t>
            </w:r>
            <w:r w:rsidR="00B71D5F">
              <w:rPr>
                <w:noProof/>
                <w:webHidden/>
              </w:rPr>
              <w:tab/>
            </w:r>
            <w:r w:rsidR="00B71D5F">
              <w:rPr>
                <w:noProof/>
                <w:webHidden/>
              </w:rPr>
              <w:fldChar w:fldCharType="begin"/>
            </w:r>
            <w:r w:rsidR="00B71D5F">
              <w:rPr>
                <w:noProof/>
                <w:webHidden/>
              </w:rPr>
              <w:instrText xml:space="preserve"> PAGEREF _Toc51081933 \h </w:instrText>
            </w:r>
            <w:r w:rsidR="00B71D5F">
              <w:rPr>
                <w:noProof/>
                <w:webHidden/>
              </w:rPr>
            </w:r>
            <w:r w:rsidR="00B71D5F">
              <w:rPr>
                <w:noProof/>
                <w:webHidden/>
              </w:rPr>
              <w:fldChar w:fldCharType="separate"/>
            </w:r>
            <w:r w:rsidR="00B71D5F">
              <w:rPr>
                <w:noProof/>
                <w:webHidden/>
              </w:rPr>
              <w:t>2</w:t>
            </w:r>
            <w:r w:rsidR="00B71D5F"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34" w:history="1">
            <w:r w:rsidRPr="00647283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35" w:history="1">
            <w:r w:rsidRPr="00647283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36" w:history="1">
            <w:r w:rsidRPr="00647283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37" w:history="1">
            <w:r w:rsidRPr="00647283">
              <w:rPr>
                <w:rStyle w:val="Hyperlink"/>
                <w:noProof/>
              </w:rPr>
              <w:t>Who or what is impacted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38" w:history="1">
            <w:r w:rsidRPr="00647283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39" w:history="1">
            <w:r w:rsidRPr="00647283">
              <w:rPr>
                <w:rStyle w:val="Hyperlink"/>
                <w:noProof/>
              </w:rPr>
              <w:t>Experiment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40" w:history="1">
            <w:r w:rsidRPr="0064728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81941" w:history="1">
            <w:r w:rsidRPr="00647283">
              <w:rPr>
                <w:rStyle w:val="Hyperlink"/>
                <w:noProof/>
              </w:rPr>
              <w:t>Human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081942" w:history="1">
            <w:r w:rsidRPr="00647283">
              <w:rPr>
                <w:rStyle w:val="Hyperlink"/>
                <w:noProof/>
              </w:rPr>
              <w:t>All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081943" w:history="1">
            <w:r w:rsidRPr="00647283">
              <w:rPr>
                <w:rStyle w:val="Hyperlink"/>
                <w:noProof/>
              </w:rPr>
              <w:t>Handled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81944" w:history="1">
            <w:r w:rsidRPr="00647283">
              <w:rPr>
                <w:rStyle w:val="Hyperlink"/>
                <w:noProof/>
              </w:rPr>
              <w:t>Behavioral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081945" w:history="1">
            <w:r w:rsidRPr="00647283">
              <w:rPr>
                <w:rStyle w:val="Hyperlink"/>
                <w:noProof/>
              </w:rPr>
              <w:t>All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081946" w:history="1">
            <w:r w:rsidRPr="00647283">
              <w:rPr>
                <w:rStyle w:val="Hyperlink"/>
                <w:noProof/>
              </w:rPr>
              <w:t>Search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081947" w:history="1">
            <w:r w:rsidRPr="00647283">
              <w:rPr>
                <w:rStyle w:val="Hyperlink"/>
                <w:noProof/>
              </w:rPr>
              <w:t>All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1081948" w:history="1">
            <w:r w:rsidRPr="00647283">
              <w:rPr>
                <w:rStyle w:val="Hyperlink"/>
                <w:noProof/>
              </w:rPr>
              <w:t>Handled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81949" w:history="1">
            <w:r w:rsidRPr="00647283">
              <w:rPr>
                <w:rStyle w:val="Hyperlink"/>
                <w:noProof/>
              </w:rPr>
              <w:t>Performance and Reliability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081950" w:history="1">
            <w:r w:rsidRPr="00647283">
              <w:rPr>
                <w:rStyle w:val="Hyperlink"/>
                <w:noProof/>
              </w:rPr>
              <w:t>Hypotheses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51" w:history="1">
            <w:r w:rsidRPr="00647283">
              <w:rPr>
                <w:rStyle w:val="Hyperlink"/>
                <w:noProof/>
              </w:rPr>
              <w:t>Conclusion &amp;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5F" w:rsidRDefault="00B71D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081952" w:history="1">
            <w:r w:rsidRPr="00647283">
              <w:rPr>
                <w:rStyle w:val="Hyperlink"/>
                <w:noProof/>
              </w:rPr>
              <w:t>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7C" w:rsidRDefault="00F5307C">
          <w:r>
            <w:rPr>
              <w:b/>
              <w:bCs/>
              <w:noProof/>
            </w:rPr>
            <w:fldChar w:fldCharType="end"/>
          </w:r>
        </w:p>
      </w:sdtContent>
    </w:sdt>
    <w:p w:rsidR="00F14842" w:rsidRDefault="00F14842"/>
    <w:p w:rsidR="00B012F6" w:rsidRDefault="00B012F6">
      <w:r>
        <w:br w:type="page"/>
      </w:r>
    </w:p>
    <w:p w:rsidR="00F14842" w:rsidRDefault="00F14842" w:rsidP="00F14842">
      <w:pPr>
        <w:pStyle w:val="Heading1"/>
      </w:pPr>
      <w:bookmarkStart w:id="0" w:name="_Toc51081933"/>
      <w:r>
        <w:lastRenderedPageBreak/>
        <w:t>Problem Description</w:t>
      </w:r>
      <w:bookmarkEnd w:id="0"/>
    </w:p>
    <w:p w:rsidR="00B012F6" w:rsidRPr="00B012F6" w:rsidRDefault="00B012F6" w:rsidP="00B012F6">
      <w:r>
        <w:t>&lt;what problem are you trying to solve?&gt;</w:t>
      </w:r>
    </w:p>
    <w:p w:rsidR="00F14842" w:rsidRDefault="00F14842" w:rsidP="00F14842">
      <w:pPr>
        <w:pStyle w:val="Heading1"/>
      </w:pPr>
      <w:bookmarkStart w:id="1" w:name="_Toc51081934"/>
      <w:r>
        <w:t>Proposed Solution</w:t>
      </w:r>
      <w:bookmarkEnd w:id="1"/>
    </w:p>
    <w:p w:rsidR="00B012F6" w:rsidRDefault="00B012F6" w:rsidP="00B012F6">
      <w:r>
        <w:t>&lt;how do you propose solving it?&gt;</w:t>
      </w:r>
    </w:p>
    <w:p w:rsidR="00B012F6" w:rsidRDefault="00B012F6" w:rsidP="00B012F6">
      <w:r>
        <w:t>&lt;what are the tools/techniques involved?&gt;</w:t>
      </w:r>
    </w:p>
    <w:p w:rsidR="00B012F6" w:rsidRPr="00B012F6" w:rsidRDefault="00B012F6" w:rsidP="00B012F6">
      <w:r>
        <w:t xml:space="preserve"> </w:t>
      </w:r>
    </w:p>
    <w:p w:rsidR="00F14842" w:rsidRDefault="00F14842" w:rsidP="00F14842">
      <w:pPr>
        <w:pStyle w:val="Heading1"/>
      </w:pPr>
      <w:bookmarkStart w:id="2" w:name="_Toc51081935"/>
      <w:r>
        <w:t>Hypothesis</w:t>
      </w:r>
      <w:bookmarkEnd w:id="2"/>
    </w:p>
    <w:p w:rsidR="00B012F6" w:rsidRPr="00B012F6" w:rsidRDefault="00B012F6" w:rsidP="00B012F6">
      <w:pPr>
        <w:rPr>
          <w:rStyle w:val="SubtleEmphasis"/>
          <w:i w:val="0"/>
          <w:iCs w:val="0"/>
          <w:lang w:val="en-GB"/>
        </w:rPr>
      </w:pPr>
      <w:r w:rsidRPr="00B012F6">
        <w:t>&lt;</w:t>
      </w:r>
      <w:r w:rsidRPr="00B012F6">
        <w:rPr>
          <w:rStyle w:val="TOC8"/>
          <w:lang w:val="en-GB"/>
        </w:rPr>
        <w:t xml:space="preserve"> </w:t>
      </w:r>
      <w:r w:rsidRPr="00B012F6">
        <w:rPr>
          <w:rStyle w:val="SubtleEmphasis"/>
          <w:i w:val="0"/>
          <w:iCs w:val="0"/>
          <w:lang w:val="en-GB"/>
        </w:rPr>
        <w:t>An explanation of WHY you are suggesting this test. It could be from research, customer feedback, observed behaviours, analytics ...</w:t>
      </w:r>
    </w:p>
    <w:p w:rsidR="00B012F6" w:rsidRPr="00B012F6" w:rsidRDefault="00B012F6" w:rsidP="00B012F6">
      <w:pPr>
        <w:rPr>
          <w:rStyle w:val="SubtleEmphasis"/>
          <w:i w:val="0"/>
          <w:iCs w:val="0"/>
          <w:lang w:val="en-GB"/>
        </w:rPr>
      </w:pPr>
    </w:p>
    <w:p w:rsidR="00B012F6" w:rsidRPr="00B012F6" w:rsidRDefault="00B012F6" w:rsidP="00B012F6">
      <w:pPr>
        <w:rPr>
          <w:rStyle w:val="SubtleEmphasis"/>
          <w:i w:val="0"/>
          <w:iCs w:val="0"/>
          <w:lang w:val="en-GB"/>
        </w:rPr>
      </w:pPr>
      <w:r w:rsidRPr="00B012F6">
        <w:rPr>
          <w:rStyle w:val="SubtleEmphasis"/>
          <w:i w:val="0"/>
          <w:iCs w:val="0"/>
          <w:lang w:val="en-GB"/>
        </w:rPr>
        <w:t>Filling in these blanks is a good way to present a hypothesis and expectations of success:</w:t>
      </w:r>
    </w:p>
    <w:p w:rsidR="00B012F6" w:rsidRPr="00B012F6" w:rsidRDefault="00B012F6" w:rsidP="00B012F6">
      <w:pPr>
        <w:rPr>
          <w:rStyle w:val="SubtleEmphasis"/>
          <w:i w:val="0"/>
          <w:iCs w:val="0"/>
          <w:lang w:val="en-GB"/>
        </w:rPr>
      </w:pPr>
      <w:r w:rsidRPr="00B012F6">
        <w:rPr>
          <w:rStyle w:val="SubtleEmphasis"/>
          <w:i w:val="0"/>
          <w:iCs w:val="0"/>
          <w:lang w:val="en-GB"/>
        </w:rPr>
        <w:t>Because we observed [data]and [feedback],</w:t>
      </w:r>
    </w:p>
    <w:p w:rsidR="00B012F6" w:rsidRPr="00B012F6" w:rsidRDefault="00B012F6" w:rsidP="00B012F6">
      <w:pPr>
        <w:rPr>
          <w:rStyle w:val="SubtleEmphasis"/>
          <w:i w:val="0"/>
          <w:iCs w:val="0"/>
          <w:lang w:val="en-GB"/>
        </w:rPr>
      </w:pPr>
      <w:r w:rsidRPr="00B012F6">
        <w:rPr>
          <w:rStyle w:val="SubtleEmphasis"/>
          <w:i w:val="0"/>
          <w:iCs w:val="0"/>
          <w:lang w:val="en-GB"/>
        </w:rPr>
        <w:t>we believe that [changing something] for [a group of people] will result in [changed behaviour/outcome].</w:t>
      </w:r>
    </w:p>
    <w:p w:rsidR="00B012F6" w:rsidRPr="00B012F6" w:rsidRDefault="00B012F6" w:rsidP="00B012F6">
      <w:pPr>
        <w:rPr>
          <w:rStyle w:val="SubtleEmphasis"/>
          <w:i w:val="0"/>
          <w:iCs w:val="0"/>
          <w:lang w:val="en-GB"/>
        </w:rPr>
      </w:pPr>
      <w:r w:rsidRPr="00B012F6">
        <w:rPr>
          <w:rStyle w:val="SubtleEmphasis"/>
          <w:i w:val="0"/>
          <w:iCs w:val="0"/>
          <w:lang w:val="en-GB"/>
        </w:rPr>
        <w:t>We’ll know this is successful when we observe [data] and [feedback]</w:t>
      </w:r>
    </w:p>
    <w:p w:rsidR="00B012F6" w:rsidRPr="00B012F6" w:rsidRDefault="00B012F6" w:rsidP="00B012F6">
      <w:r w:rsidRPr="00B012F6">
        <w:t>&gt;</w:t>
      </w:r>
    </w:p>
    <w:p w:rsidR="00F14842" w:rsidRDefault="00F14842" w:rsidP="00F14842">
      <w:pPr>
        <w:pStyle w:val="Heading1"/>
      </w:pPr>
      <w:bookmarkStart w:id="3" w:name="_Toc51081936"/>
      <w:r>
        <w:t>Metrics</w:t>
      </w:r>
      <w:bookmarkEnd w:id="3"/>
    </w:p>
    <w:p w:rsidR="00B012F6" w:rsidRPr="00B012F6" w:rsidRDefault="00B012F6" w:rsidP="00B012F6">
      <w:r>
        <w:t xml:space="preserve">&lt;what are the metrics to measure to determine success&gt; </w:t>
      </w:r>
    </w:p>
    <w:p w:rsidR="00F14842" w:rsidRDefault="00B012F6" w:rsidP="00F14842">
      <w:pPr>
        <w:pStyle w:val="Heading1"/>
      </w:pPr>
      <w:bookmarkStart w:id="4" w:name="_Toc51081937"/>
      <w:r>
        <w:t xml:space="preserve">Who or what is </w:t>
      </w:r>
      <w:proofErr w:type="gramStart"/>
      <w:r>
        <w:t>impacted</w:t>
      </w:r>
      <w:bookmarkEnd w:id="4"/>
      <w:proofErr w:type="gramEnd"/>
    </w:p>
    <w:p w:rsidR="00B012F6" w:rsidRPr="00B012F6" w:rsidRDefault="00B012F6" w:rsidP="00B012F6">
      <w:r>
        <w:t>&lt;who (</w:t>
      </w:r>
      <w:proofErr w:type="gramStart"/>
      <w:r>
        <w:t>users</w:t>
      </w:r>
      <w:proofErr w:type="gramEnd"/>
      <w:r>
        <w:t xml:space="preserve"> groups) or what (queries) are impacted&gt;</w:t>
      </w:r>
    </w:p>
    <w:p w:rsidR="00F14842" w:rsidRDefault="00F14842" w:rsidP="00B012F6">
      <w:pPr>
        <w:pStyle w:val="Heading1"/>
      </w:pPr>
      <w:bookmarkStart w:id="5" w:name="_Toc51081938"/>
      <w:r>
        <w:t>Exceptions</w:t>
      </w:r>
      <w:bookmarkEnd w:id="5"/>
    </w:p>
    <w:p w:rsidR="00B012F6" w:rsidRPr="00B012F6" w:rsidRDefault="00B012F6" w:rsidP="00B012F6">
      <w:r>
        <w:t>&lt;who are we excluding from the test or analysis and why?&gt;</w:t>
      </w:r>
    </w:p>
    <w:p w:rsidR="00F14842" w:rsidRDefault="00F14842" w:rsidP="00F14842">
      <w:pPr>
        <w:pStyle w:val="Heading1"/>
      </w:pPr>
      <w:bookmarkStart w:id="6" w:name="_Toc51081939"/>
      <w:r>
        <w:t xml:space="preserve">Experiment </w:t>
      </w:r>
      <w:r w:rsidR="00DE551E">
        <w:t>Configuration</w:t>
      </w:r>
      <w:bookmarkEnd w:id="6"/>
    </w:p>
    <w:p w:rsidR="00DE551E" w:rsidRDefault="00B012F6" w:rsidP="00F14842">
      <w:r>
        <w:t xml:space="preserve">&lt;what is the configuration of the test, how much traffic, when did you ramp, </w:t>
      </w:r>
      <w:proofErr w:type="spellStart"/>
      <w:r>
        <w:t>etc</w:t>
      </w:r>
      <w:proofErr w:type="spellEnd"/>
      <w:r>
        <w:t xml:space="preserve">&gt; </w:t>
      </w:r>
    </w:p>
    <w:p w:rsidR="00DE551E" w:rsidRDefault="00DE551E" w:rsidP="00DE551E">
      <w:pPr>
        <w:pStyle w:val="Heading1"/>
      </w:pPr>
      <w:bookmarkStart w:id="7" w:name="_Toc51081940"/>
      <w:r>
        <w:t>Results</w:t>
      </w:r>
      <w:bookmarkEnd w:id="7"/>
    </w:p>
    <w:p w:rsidR="008D17E4" w:rsidRDefault="008D17E4" w:rsidP="008D17E4">
      <w:pPr>
        <w:pStyle w:val="Heading2"/>
      </w:pPr>
      <w:bookmarkStart w:id="8" w:name="_Toc51081941"/>
      <w:r>
        <w:t>Human Evaluation</w:t>
      </w:r>
      <w:r>
        <w:t xml:space="preserve"> Metrics</w:t>
      </w:r>
      <w:bookmarkEnd w:id="8"/>
      <w:r>
        <w:t xml:space="preserve"> </w:t>
      </w:r>
    </w:p>
    <w:p w:rsidR="008D17E4" w:rsidRDefault="008D17E4" w:rsidP="008D17E4">
      <w:pPr>
        <w:pStyle w:val="Heading3"/>
      </w:pPr>
      <w:bookmarkStart w:id="9" w:name="_Toc51081942"/>
      <w:r>
        <w:t>All Queries</w:t>
      </w:r>
      <w:bookmarkEnd w:id="9"/>
      <w:r>
        <w:t xml:space="preserve"> </w:t>
      </w:r>
    </w:p>
    <w:p w:rsidR="008D17E4" w:rsidRDefault="008D17E4" w:rsidP="008D17E4"/>
    <w:p w:rsidR="008D17E4" w:rsidRDefault="008D17E4" w:rsidP="008D17E4">
      <w:pPr>
        <w:pStyle w:val="Heading4"/>
      </w:pPr>
      <w:r>
        <w:t>DCG</w:t>
      </w:r>
    </w:p>
    <w:p w:rsidR="008D17E4" w:rsidRDefault="008D17E4" w:rsidP="008D17E4"/>
    <w:p w:rsidR="008D17E4" w:rsidRDefault="008D17E4" w:rsidP="008D17E4"/>
    <w:p w:rsidR="008D17E4" w:rsidRDefault="008D17E4" w:rsidP="008D17E4">
      <w:pPr>
        <w:pStyle w:val="Heading3"/>
      </w:pPr>
      <w:bookmarkStart w:id="10" w:name="_Toc51081943"/>
      <w:r>
        <w:t>Handled Queries</w:t>
      </w:r>
      <w:bookmarkEnd w:id="10"/>
      <w:r>
        <w:t xml:space="preserve"> </w:t>
      </w:r>
    </w:p>
    <w:p w:rsidR="008D17E4" w:rsidRDefault="008D17E4" w:rsidP="008D17E4"/>
    <w:p w:rsidR="008D17E4" w:rsidRDefault="008D17E4" w:rsidP="008D17E4">
      <w:pPr>
        <w:pStyle w:val="Heading4"/>
      </w:pPr>
      <w:r>
        <w:t>DCG</w:t>
      </w:r>
    </w:p>
    <w:p w:rsidR="008D17E4" w:rsidRDefault="008D17E4" w:rsidP="008D17E4"/>
    <w:p w:rsidR="008D17E4" w:rsidRDefault="008D17E4" w:rsidP="008D17E4"/>
    <w:p w:rsidR="008D17E4" w:rsidRPr="008D17E4" w:rsidRDefault="008D17E4" w:rsidP="008D17E4"/>
    <w:p w:rsidR="00DE551E" w:rsidRDefault="00DE551E" w:rsidP="00DE551E">
      <w:pPr>
        <w:pStyle w:val="Heading2"/>
      </w:pPr>
      <w:bookmarkStart w:id="11" w:name="_Toc51081944"/>
      <w:r>
        <w:t>Behavioral Metrics</w:t>
      </w:r>
      <w:bookmarkEnd w:id="11"/>
      <w:r>
        <w:t xml:space="preserve"> </w:t>
      </w:r>
    </w:p>
    <w:p w:rsidR="00CB29EF" w:rsidRDefault="00CB29EF" w:rsidP="00DE551E"/>
    <w:p w:rsidR="00AB5E69" w:rsidRDefault="00AB5E69" w:rsidP="00AB5E69">
      <w:pPr>
        <w:pStyle w:val="Heading3"/>
      </w:pPr>
      <w:bookmarkStart w:id="12" w:name="_Toc51081945"/>
      <w:r>
        <w:t>All Sessions</w:t>
      </w:r>
      <w:bookmarkEnd w:id="12"/>
      <w:r>
        <w:t xml:space="preserve"> </w:t>
      </w:r>
    </w:p>
    <w:p w:rsidR="008D17E4" w:rsidRPr="008D17E4" w:rsidRDefault="008D17E4" w:rsidP="008D17E4">
      <w:r>
        <w:t xml:space="preserve">&lt;session metrics here&gt; </w:t>
      </w:r>
    </w:p>
    <w:p w:rsidR="00AB5E69" w:rsidRDefault="00AB5E69" w:rsidP="00DE551E"/>
    <w:p w:rsidR="00AB5E69" w:rsidRDefault="00AB5E69" w:rsidP="00AB5E69">
      <w:pPr>
        <w:pStyle w:val="Heading3"/>
      </w:pPr>
      <w:bookmarkStart w:id="13" w:name="_Toc51081946"/>
      <w:r>
        <w:t>Search Sessions</w:t>
      </w:r>
      <w:bookmarkEnd w:id="13"/>
      <w:r>
        <w:t xml:space="preserve"> </w:t>
      </w:r>
    </w:p>
    <w:p w:rsidR="00AB5E69" w:rsidRDefault="008D17E4" w:rsidP="00DE551E">
      <w:r>
        <w:t xml:space="preserve">&lt;session metrics for sessions that have a search&gt; </w:t>
      </w:r>
    </w:p>
    <w:p w:rsidR="008D17E4" w:rsidRDefault="008D17E4" w:rsidP="00AB5E69">
      <w:pPr>
        <w:pStyle w:val="Heading3"/>
      </w:pPr>
    </w:p>
    <w:p w:rsidR="00AB5E69" w:rsidRDefault="00AB5E69" w:rsidP="008D17E4">
      <w:pPr>
        <w:pStyle w:val="Heading3"/>
      </w:pPr>
      <w:bookmarkStart w:id="14" w:name="_Toc51081947"/>
      <w:r>
        <w:t>All Queries</w:t>
      </w:r>
      <w:bookmarkEnd w:id="14"/>
      <w:r>
        <w:t xml:space="preserve"> </w:t>
      </w:r>
    </w:p>
    <w:p w:rsidR="008D17E4" w:rsidRDefault="008D17E4" w:rsidP="008D17E4">
      <w:r>
        <w:t xml:space="preserve">&lt;query level metrics for searches, such as …&gt; </w:t>
      </w:r>
    </w:p>
    <w:p w:rsidR="00AB5E69" w:rsidRDefault="00AB5E69" w:rsidP="00AB5E69">
      <w:pPr>
        <w:pStyle w:val="Heading4"/>
      </w:pPr>
      <w:r>
        <w:t>DCG</w:t>
      </w:r>
    </w:p>
    <w:p w:rsidR="00DE551E" w:rsidRDefault="00DE551E" w:rsidP="00DE551E"/>
    <w:p w:rsidR="00AB5E69" w:rsidRDefault="00AB5E69" w:rsidP="008D17E4">
      <w:pPr>
        <w:pStyle w:val="Heading3"/>
      </w:pPr>
      <w:bookmarkStart w:id="15" w:name="_Toc51081948"/>
      <w:r>
        <w:t>Handled Queries</w:t>
      </w:r>
      <w:bookmarkEnd w:id="15"/>
      <w:r>
        <w:t xml:space="preserve"> </w:t>
      </w:r>
    </w:p>
    <w:p w:rsidR="008D17E4" w:rsidRPr="008D17E4" w:rsidRDefault="008D17E4" w:rsidP="008D17E4">
      <w:r>
        <w:t xml:space="preserve">&lt;query level metrics for searches that were </w:t>
      </w:r>
      <w:r w:rsidR="00102E72">
        <w:t xml:space="preserve">known to be different between a and b&gt; </w:t>
      </w:r>
    </w:p>
    <w:p w:rsidR="00AB5E69" w:rsidRDefault="00AB5E69" w:rsidP="00AB5E69">
      <w:pPr>
        <w:pStyle w:val="Heading4"/>
      </w:pPr>
      <w:r>
        <w:t>DCG</w:t>
      </w:r>
    </w:p>
    <w:p w:rsidR="00AB5E69" w:rsidRDefault="00AB5E69" w:rsidP="00AB5E69"/>
    <w:p w:rsidR="00CB29EF" w:rsidRDefault="00CB29EF" w:rsidP="00DE551E"/>
    <w:p w:rsidR="00C80AED" w:rsidRDefault="00C80AED" w:rsidP="00C80AED">
      <w:pPr>
        <w:pStyle w:val="Heading2"/>
      </w:pPr>
      <w:bookmarkStart w:id="16" w:name="_Toc51081949"/>
      <w:r>
        <w:t xml:space="preserve">Performance and Reliability </w:t>
      </w:r>
      <w:r w:rsidR="00DE551E">
        <w:t>Metrics</w:t>
      </w:r>
      <w:bookmarkEnd w:id="16"/>
    </w:p>
    <w:p w:rsidR="00C80AED" w:rsidRDefault="00102E72" w:rsidP="00C80AED">
      <w:pPr>
        <w:rPr>
          <w:noProof/>
        </w:rPr>
      </w:pPr>
      <w:r>
        <w:rPr>
          <w:noProof/>
        </w:rPr>
        <w:t xml:space="preserve">&lt;metrics of speeeeeeed&gt; </w:t>
      </w:r>
    </w:p>
    <w:p w:rsidR="008D17E4" w:rsidRDefault="008D17E4" w:rsidP="008D17E4">
      <w:pPr>
        <w:pStyle w:val="Heading4"/>
      </w:pPr>
      <w:r>
        <w:t>Performance</w:t>
      </w:r>
    </w:p>
    <w:p w:rsidR="008D17E4" w:rsidRPr="008D17E4" w:rsidRDefault="008D17E4" w:rsidP="008D17E4"/>
    <w:p w:rsidR="008D17E4" w:rsidRDefault="008D17E4" w:rsidP="008D17E4">
      <w:pPr>
        <w:pStyle w:val="Heading4"/>
      </w:pPr>
      <w:r>
        <w:t xml:space="preserve">Reliability </w:t>
      </w:r>
    </w:p>
    <w:p w:rsidR="00C80AED" w:rsidRDefault="00C80AED" w:rsidP="00C80AED">
      <w:pPr>
        <w:rPr>
          <w:b/>
        </w:rPr>
      </w:pPr>
    </w:p>
    <w:p w:rsidR="00C80AED" w:rsidRDefault="00C80AED" w:rsidP="00C80AED">
      <w:pPr>
        <w:rPr>
          <w:b/>
        </w:rPr>
      </w:pPr>
    </w:p>
    <w:p w:rsidR="00C80AED" w:rsidRDefault="00C80AED" w:rsidP="00C80AED">
      <w:pPr>
        <w:rPr>
          <w:b/>
        </w:rPr>
      </w:pPr>
    </w:p>
    <w:p w:rsidR="00C80AED" w:rsidRDefault="00C80AED" w:rsidP="00C80AED">
      <w:pPr>
        <w:rPr>
          <w:b/>
        </w:rPr>
      </w:pPr>
      <w:r>
        <w:rPr>
          <w:b/>
        </w:rPr>
        <w:br w:type="page"/>
      </w:r>
    </w:p>
    <w:p w:rsidR="00C80AED" w:rsidRDefault="00C80AED" w:rsidP="00C80AED">
      <w:pPr>
        <w:rPr>
          <w:b/>
        </w:rPr>
      </w:pPr>
    </w:p>
    <w:p w:rsidR="00C80AED" w:rsidRDefault="00C80AED" w:rsidP="00C80AED">
      <w:pPr>
        <w:rPr>
          <w:b/>
          <w:i/>
        </w:rPr>
      </w:pPr>
    </w:p>
    <w:p w:rsidR="00C80AED" w:rsidRDefault="00C80AED" w:rsidP="00C80AED">
      <w:pPr>
        <w:rPr>
          <w:b/>
          <w:i/>
        </w:rPr>
      </w:pPr>
    </w:p>
    <w:p w:rsidR="00C80AED" w:rsidRDefault="00C80AED" w:rsidP="00C80AED">
      <w:pPr>
        <w:rPr>
          <w:b/>
          <w:i/>
        </w:rPr>
      </w:pPr>
    </w:p>
    <w:p w:rsidR="00C80AED" w:rsidRDefault="00C80AED" w:rsidP="00DE551E"/>
    <w:p w:rsidR="00C80AED" w:rsidRDefault="00C80AED" w:rsidP="00DE551E"/>
    <w:p w:rsidR="00DE551E" w:rsidRDefault="003F4796" w:rsidP="003F4796">
      <w:pPr>
        <w:pStyle w:val="Heading2"/>
      </w:pPr>
      <w:bookmarkStart w:id="17" w:name="_Toc51081950"/>
      <w:r>
        <w:t>Hypothes</w:t>
      </w:r>
      <w:r w:rsidR="005D63AB">
        <w:t>es result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4223"/>
        <w:gridCol w:w="1352"/>
      </w:tblGrid>
      <w:tr w:rsidR="004123FC" w:rsidTr="004123FC">
        <w:tc>
          <w:tcPr>
            <w:tcW w:w="3775" w:type="dxa"/>
          </w:tcPr>
          <w:p w:rsidR="004123FC" w:rsidRDefault="004123FC" w:rsidP="00365037">
            <w:r>
              <w:t>Hypothesis</w:t>
            </w:r>
          </w:p>
        </w:tc>
        <w:tc>
          <w:tcPr>
            <w:tcW w:w="4223" w:type="dxa"/>
          </w:tcPr>
          <w:p w:rsidR="004123FC" w:rsidRDefault="004123FC" w:rsidP="00365037">
            <w:r>
              <w:t>Result</w:t>
            </w:r>
          </w:p>
        </w:tc>
        <w:tc>
          <w:tcPr>
            <w:tcW w:w="1352" w:type="dxa"/>
          </w:tcPr>
          <w:p w:rsidR="004123FC" w:rsidRDefault="004123FC" w:rsidP="00365037">
            <w:r>
              <w:t xml:space="preserve">Supported? </w:t>
            </w:r>
          </w:p>
        </w:tc>
      </w:tr>
      <w:tr w:rsidR="004123FC" w:rsidTr="004123FC">
        <w:tc>
          <w:tcPr>
            <w:tcW w:w="3775" w:type="dxa"/>
          </w:tcPr>
          <w:p w:rsidR="004123FC" w:rsidRDefault="004123FC" w:rsidP="00D22849"/>
        </w:tc>
        <w:tc>
          <w:tcPr>
            <w:tcW w:w="4223" w:type="dxa"/>
          </w:tcPr>
          <w:p w:rsidR="004123FC" w:rsidRDefault="004123FC" w:rsidP="00D22849"/>
        </w:tc>
        <w:tc>
          <w:tcPr>
            <w:tcW w:w="1352" w:type="dxa"/>
          </w:tcPr>
          <w:p w:rsidR="004123FC" w:rsidRDefault="004123FC" w:rsidP="00D22849"/>
        </w:tc>
      </w:tr>
      <w:tr w:rsidR="004123FC" w:rsidTr="004123FC">
        <w:tc>
          <w:tcPr>
            <w:tcW w:w="3775" w:type="dxa"/>
          </w:tcPr>
          <w:p w:rsidR="004123FC" w:rsidRDefault="004123FC" w:rsidP="00D22849"/>
        </w:tc>
        <w:tc>
          <w:tcPr>
            <w:tcW w:w="4223" w:type="dxa"/>
          </w:tcPr>
          <w:p w:rsidR="004123FC" w:rsidRDefault="004123FC" w:rsidP="00D22849"/>
        </w:tc>
        <w:tc>
          <w:tcPr>
            <w:tcW w:w="1352" w:type="dxa"/>
          </w:tcPr>
          <w:p w:rsidR="004123FC" w:rsidRDefault="004123FC" w:rsidP="00D22849"/>
        </w:tc>
      </w:tr>
      <w:tr w:rsidR="004123FC" w:rsidTr="004123FC">
        <w:tc>
          <w:tcPr>
            <w:tcW w:w="3775" w:type="dxa"/>
          </w:tcPr>
          <w:p w:rsidR="004123FC" w:rsidRDefault="004123FC" w:rsidP="00D22849"/>
        </w:tc>
        <w:tc>
          <w:tcPr>
            <w:tcW w:w="4223" w:type="dxa"/>
          </w:tcPr>
          <w:p w:rsidR="004123FC" w:rsidRDefault="004123FC" w:rsidP="00D22849"/>
        </w:tc>
        <w:tc>
          <w:tcPr>
            <w:tcW w:w="1352" w:type="dxa"/>
          </w:tcPr>
          <w:p w:rsidR="004123FC" w:rsidRDefault="004123FC" w:rsidP="00D22849"/>
        </w:tc>
      </w:tr>
      <w:tr w:rsidR="004123FC" w:rsidTr="004123FC">
        <w:tc>
          <w:tcPr>
            <w:tcW w:w="3775" w:type="dxa"/>
          </w:tcPr>
          <w:p w:rsidR="004123FC" w:rsidRDefault="004123FC" w:rsidP="00D22849"/>
        </w:tc>
        <w:tc>
          <w:tcPr>
            <w:tcW w:w="4223" w:type="dxa"/>
          </w:tcPr>
          <w:p w:rsidR="004123FC" w:rsidRDefault="004123FC" w:rsidP="00D22849"/>
        </w:tc>
        <w:tc>
          <w:tcPr>
            <w:tcW w:w="1352" w:type="dxa"/>
          </w:tcPr>
          <w:p w:rsidR="004123FC" w:rsidRDefault="004123FC" w:rsidP="00D22849"/>
        </w:tc>
      </w:tr>
      <w:tr w:rsidR="004123FC" w:rsidTr="004123FC">
        <w:tc>
          <w:tcPr>
            <w:tcW w:w="3775" w:type="dxa"/>
          </w:tcPr>
          <w:p w:rsidR="004123FC" w:rsidRDefault="004123FC" w:rsidP="00D22849"/>
        </w:tc>
        <w:tc>
          <w:tcPr>
            <w:tcW w:w="4223" w:type="dxa"/>
          </w:tcPr>
          <w:p w:rsidR="004123FC" w:rsidRDefault="004123FC" w:rsidP="00D22849"/>
        </w:tc>
        <w:tc>
          <w:tcPr>
            <w:tcW w:w="1352" w:type="dxa"/>
          </w:tcPr>
          <w:p w:rsidR="004123FC" w:rsidRDefault="004123FC" w:rsidP="00D22849"/>
        </w:tc>
      </w:tr>
      <w:tr w:rsidR="004123FC" w:rsidTr="004123FC">
        <w:tc>
          <w:tcPr>
            <w:tcW w:w="3775" w:type="dxa"/>
          </w:tcPr>
          <w:p w:rsidR="004123FC" w:rsidRDefault="004123FC" w:rsidP="00D22849"/>
        </w:tc>
        <w:tc>
          <w:tcPr>
            <w:tcW w:w="4223" w:type="dxa"/>
          </w:tcPr>
          <w:p w:rsidR="004123FC" w:rsidRDefault="004123FC" w:rsidP="00D22849"/>
        </w:tc>
        <w:tc>
          <w:tcPr>
            <w:tcW w:w="1352" w:type="dxa"/>
          </w:tcPr>
          <w:p w:rsidR="004123FC" w:rsidRDefault="004123FC" w:rsidP="00D22849"/>
        </w:tc>
      </w:tr>
    </w:tbl>
    <w:p w:rsidR="003F4796" w:rsidRDefault="003F4796" w:rsidP="003F4796"/>
    <w:p w:rsidR="003F4796" w:rsidRDefault="003F4796" w:rsidP="003F4796"/>
    <w:p w:rsidR="003F4796" w:rsidRPr="003F4796" w:rsidRDefault="003F4796" w:rsidP="003F4796"/>
    <w:p w:rsidR="005D63AB" w:rsidRDefault="00DE551E" w:rsidP="005D63AB">
      <w:pPr>
        <w:pStyle w:val="Heading1"/>
      </w:pPr>
      <w:bookmarkStart w:id="18" w:name="_Toc51081951"/>
      <w:r>
        <w:t xml:space="preserve">Conclusion </w:t>
      </w:r>
      <w:r w:rsidR="008D17E4">
        <w:t>&amp; Insights</w:t>
      </w:r>
      <w:bookmarkEnd w:id="18"/>
    </w:p>
    <w:p w:rsidR="005D63AB" w:rsidRDefault="008D17E4" w:rsidP="008D17E4">
      <w:r>
        <w:t xml:space="preserve">&lt;what were the takeaways, what did we learn, what can be ported to other products, features, or algorithms&gt; </w:t>
      </w:r>
    </w:p>
    <w:p w:rsidR="00DE551E" w:rsidRDefault="00DE551E" w:rsidP="00DE551E">
      <w:pPr>
        <w:pStyle w:val="Heading1"/>
      </w:pPr>
      <w:bookmarkStart w:id="19" w:name="_Toc51081952"/>
      <w:r>
        <w:t>Decision</w:t>
      </w:r>
      <w:bookmarkEnd w:id="19"/>
    </w:p>
    <w:p w:rsidR="008D17E4" w:rsidRPr="008D17E4" w:rsidRDefault="008D17E4" w:rsidP="008D17E4">
      <w:r>
        <w:t xml:space="preserve">&lt;this doesn’t get filled out until the launch review meeting. It should be agreed upon by all key stakeholders&gt; </w:t>
      </w:r>
    </w:p>
    <w:p w:rsidR="003D2312" w:rsidRPr="003D2312" w:rsidRDefault="003D2312" w:rsidP="003D2312"/>
    <w:sectPr w:rsidR="003D2312" w:rsidRPr="003D2312" w:rsidSect="002C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69"/>
    <w:rsid w:val="000477A1"/>
    <w:rsid w:val="000815DE"/>
    <w:rsid w:val="000851CE"/>
    <w:rsid w:val="000958A1"/>
    <w:rsid w:val="00102E72"/>
    <w:rsid w:val="001A5200"/>
    <w:rsid w:val="001F5F1C"/>
    <w:rsid w:val="002C11A2"/>
    <w:rsid w:val="002E0460"/>
    <w:rsid w:val="00346863"/>
    <w:rsid w:val="00356276"/>
    <w:rsid w:val="00365037"/>
    <w:rsid w:val="003D2312"/>
    <w:rsid w:val="003F4796"/>
    <w:rsid w:val="004123FC"/>
    <w:rsid w:val="0042597F"/>
    <w:rsid w:val="004878A0"/>
    <w:rsid w:val="004C0143"/>
    <w:rsid w:val="004E43F1"/>
    <w:rsid w:val="00527130"/>
    <w:rsid w:val="00542F1C"/>
    <w:rsid w:val="005619C5"/>
    <w:rsid w:val="005A15E7"/>
    <w:rsid w:val="005B63DB"/>
    <w:rsid w:val="005D63AB"/>
    <w:rsid w:val="005E0D5C"/>
    <w:rsid w:val="005E4A8D"/>
    <w:rsid w:val="006355DF"/>
    <w:rsid w:val="006423C8"/>
    <w:rsid w:val="0073625C"/>
    <w:rsid w:val="00802C2E"/>
    <w:rsid w:val="008A5398"/>
    <w:rsid w:val="008B112D"/>
    <w:rsid w:val="008D17E4"/>
    <w:rsid w:val="009F0CAA"/>
    <w:rsid w:val="00A40F92"/>
    <w:rsid w:val="00A5498F"/>
    <w:rsid w:val="00A70F28"/>
    <w:rsid w:val="00AB5E69"/>
    <w:rsid w:val="00B012F6"/>
    <w:rsid w:val="00B71D5F"/>
    <w:rsid w:val="00BE32E4"/>
    <w:rsid w:val="00C07775"/>
    <w:rsid w:val="00C137D2"/>
    <w:rsid w:val="00C53AE8"/>
    <w:rsid w:val="00C80AED"/>
    <w:rsid w:val="00C8373F"/>
    <w:rsid w:val="00CB29EF"/>
    <w:rsid w:val="00CC3973"/>
    <w:rsid w:val="00D22849"/>
    <w:rsid w:val="00DE551E"/>
    <w:rsid w:val="00E245D7"/>
    <w:rsid w:val="00E25A51"/>
    <w:rsid w:val="00E334E8"/>
    <w:rsid w:val="00E95F0D"/>
    <w:rsid w:val="00ED5EF2"/>
    <w:rsid w:val="00EE6216"/>
    <w:rsid w:val="00F14842"/>
    <w:rsid w:val="00F15F91"/>
    <w:rsid w:val="00F35439"/>
    <w:rsid w:val="00F5307C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ED2"/>
  <w14:defaultImageDpi w14:val="32767"/>
  <w15:chartTrackingRefBased/>
  <w15:docId w15:val="{A755C189-8910-6547-BA3C-EA0C2884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5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5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39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80AE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30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5307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30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5307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307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307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307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307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307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307C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B5E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012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binsjx/Library/Group%20Containers/UBF8T346G9.Office/User%20Content.localized/Templates.localized/Experimen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FD2F8-FA3F-E444-826A-2DB9A21C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Experiment Report.dotx</Template>
  <TotalTime>28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James (LNG-RDU)</dc:creator>
  <cp:keywords/>
  <dc:description/>
  <cp:lastModifiedBy>Rubinstein, James (LNG-RDU)</cp:lastModifiedBy>
  <cp:revision>4</cp:revision>
  <cp:lastPrinted>2018-05-03T17:01:00Z</cp:lastPrinted>
  <dcterms:created xsi:type="dcterms:W3CDTF">2020-09-15T18:25:00Z</dcterms:created>
  <dcterms:modified xsi:type="dcterms:W3CDTF">2020-09-15T21:05:00Z</dcterms:modified>
</cp:coreProperties>
</file>